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  <w:lang w:eastAsia="ko-KR"/>
        </w:rPr>
        <w:id w:val="-2129384759"/>
        <w:docPartObj>
          <w:docPartGallery w:val="Cover Pages"/>
          <w:docPartUnique/>
        </w:docPartObj>
      </w:sdtPr>
      <w:sdtEndPr/>
      <w:sdtContent>
        <w:p w:rsidR="00673697" w:rsidRPr="00E42EE8" w:rsidRDefault="00E14558">
          <w:pPr>
            <w:pStyle w:val="Header"/>
            <w:rPr>
              <w:rFonts w:cstheme="minorHAnsi"/>
            </w:rPr>
          </w:pPr>
          <w:r w:rsidRPr="00E42EE8">
            <w:rPr>
              <w:rFonts w:cstheme="minorHAnsi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1F9B6C35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3697" w:rsidRDefault="006736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2" o:spid="_x0000_s1026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" fillcolor="#dfdcb7 [3214]" stroked="f" strokeweight="2pt">
                    <v:path arrowok="t"/>
                    <v:textbox>
                      <w:txbxContent>
                        <w:p w:rsidR="00673697" w:rsidRDefault="006736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E42EE8">
            <w:rPr>
              <w:rFonts w:cstheme="minorHAnsi"/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editId="2892E78D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3697" w:rsidRDefault="00673697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id="Rectangle 5" o:spid="_x0000_s1027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UWV7mg8CAACC&#10;BAAADgAAAAAAAAAAAAAAAAAuAgAAZHJzL2Uyb0RvYy54bWxQSwECLQAUAAYACAAAACEAhwOJ+doA&#10;AAAFAQAADwAAAAAAAAAAAAAAAABpBAAAZHJzL2Rvd25yZXYueG1sUEsFBgAAAAAEAAQA8wAAAHAF&#10;AAAAAA==&#10;" fillcolor="#a9a57c [3204]" stroked="f" strokeweight="2pt">
                    <v:path arrowok="t"/>
                    <v:textbox>
                      <w:txbxContent>
                        <w:p w:rsidR="00673697" w:rsidRDefault="0067369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73697" w:rsidRPr="00E42EE8" w:rsidRDefault="00E14558">
          <w:pPr>
            <w:pStyle w:val="Title"/>
            <w:rPr>
              <w:rFonts w:asciiTheme="minorHAnsi" w:hAnsiTheme="minorHAnsi" w:cstheme="minorHAnsi"/>
            </w:rPr>
          </w:pPr>
          <w:r w:rsidRPr="00E42EE8">
            <w:rPr>
              <w:rFonts w:asciiTheme="minorHAnsi" w:hAnsiTheme="minorHAnsi" w:cstheme="minorHAnsi"/>
              <w:noProof/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26C9CBD7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Title"/>
                                  <w:tag w:val="Title"/>
                                  <w:id w:val="-1519844660"/>
                                  <w:placeholder>
                                    <w:docPart w:val="0D25BB8A8D3C4A06B4F4F403CBB200EC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3697" w:rsidRDefault="00E42EE8" w:rsidP="00E42EE8">
                                    <w:pPr>
                                      <w:pStyle w:val="Subtitle"/>
                                      <w:spacing w:before="120"/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Pretty Chat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Subtitle"/>
                                  <w:id w:val="-1879006585"/>
                                  <w:placeholder>
                                    <w:docPart w:val="9AC90E61BD324CE9BEAA3EC35E974719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73697" w:rsidRDefault="00E42EE8" w:rsidP="00E42EE8">
                                    <w:pPr>
                                      <w:pStyle w:val="Subtitle"/>
                                      <w:rPr>
                                        <w:color w:val="DFDCB7" w:themeColor="background2"/>
                                      </w:rPr>
                                    </w:pPr>
                                    <w:r>
                                      <w:rPr>
                                        <w:color w:val="DFDCB7" w:themeColor="background2"/>
                                      </w:rPr>
                                      <w:t>Project Description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Abstract"/>
                                  <w:id w:val="-2111879622"/>
                                  <w:placeholder>
                                    <w:docPart w:val="EACDB963A95143D2967D06613296FA8A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73697" w:rsidRDefault="00E14558">
                                    <w:pPr>
                                      <w:rPr>
                                        <w:color w:val="DFDCB7" w:themeColor="background2"/>
                                      </w:rPr>
                                    </w:pPr>
                                    <w:r>
                                      <w:rPr>
                                        <w:color w:val="DFDCB7" w:themeColor="background2"/>
                                      </w:rPr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p>
                                </w:sdtContent>
                              </w:sdt>
                              <w:p w:rsidR="00673697" w:rsidRDefault="00673697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16" o:spid="_x0000_s1028" style="position:absolute;margin-left:0;margin-top:0;width:556.9pt;height:11in;z-index:25165926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" stroked="f" strokeweight="2pt">
                    <v:fill r:id="rId8" o:title="" recolor="t" rotate="t" type="tile"/>
                    <v:imagedata recolortarget="#6d634b [3122]"/>
                    <v:path arrowok="t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Title"/>
                            <w:tag w:val="Title"/>
                            <w:id w:val="-1519844660"/>
                            <w:placeholder>
                              <w:docPart w:val="0D25BB8A8D3C4A06B4F4F403CBB200E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73697" w:rsidRDefault="00E42EE8" w:rsidP="00E42EE8">
                              <w:pPr>
                                <w:pStyle w:val="Subtitle"/>
                                <w:spacing w:before="120"/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Pretty Chat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Subtitle"/>
                            <w:id w:val="-1879006585"/>
                            <w:placeholder>
                              <w:docPart w:val="9AC90E61BD324CE9BEAA3EC35E974719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73697" w:rsidRDefault="00E42EE8" w:rsidP="00E42EE8">
                              <w:pPr>
                                <w:pStyle w:val="Subtitle"/>
                                <w:rPr>
                                  <w:color w:val="DFDCB7" w:themeColor="background2"/>
                                </w:rPr>
                              </w:pPr>
                              <w:r>
                                <w:rPr>
                                  <w:color w:val="DFDCB7" w:themeColor="background2"/>
                                </w:rPr>
                                <w:t>Project Description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Abstract"/>
                            <w:id w:val="-2111879622"/>
                            <w:placeholder>
                              <w:docPart w:val="EACDB963A95143D2967D06613296FA8A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673697" w:rsidRDefault="00E14558">
                              <w:pPr>
                                <w:rPr>
                                  <w:color w:val="DFDCB7" w:themeColor="background2"/>
                                </w:rPr>
                              </w:pPr>
                              <w:r>
                                <w:rPr>
                                  <w:color w:val="DFDCB7" w:themeColor="background2"/>
                                </w:rPr>
                                <w:t xml:space="preserve">[Type the abstract of the document here. The abstract is typically a short summary of the contents of the </w:t>
                              </w:r>
                              <w:r>
                                <w:rPr>
                                  <w:color w:val="DFDCB7" w:themeColor="background2"/>
                                </w:rPr>
                                <w:t>document. Type the abstract of the document here. The abstract is typically a short summary of the contents of the document.]</w:t>
                              </w:r>
                            </w:p>
                          </w:sdtContent>
                        </w:sdt>
                        <w:p w:rsidR="00673697" w:rsidRDefault="0067369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73697" w:rsidRPr="00E42EE8" w:rsidRDefault="00E14558">
          <w:pPr>
            <w:spacing w:after="200" w:line="276" w:lineRule="auto"/>
            <w:rPr>
              <w:rFonts w:cstheme="minorHAnsi"/>
            </w:rPr>
          </w:pPr>
          <w:r w:rsidRPr="00E42EE8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hAnsiTheme="minorHAnsi" w:cstheme="minorHAnsi"/>
        </w:rPr>
        <w:id w:val="633372245"/>
        <w:placeholder>
          <w:docPart w:val="0591403393AA436581E6DCBD19C3D09D"/>
        </w:placeholder>
        <w:temporary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73697" w:rsidRPr="00E42EE8" w:rsidRDefault="00E42EE8">
          <w:pPr>
            <w:pStyle w:val="Title"/>
            <w:rPr>
              <w:rFonts w:asciiTheme="minorHAnsi" w:hAnsiTheme="minorHAnsi" w:cstheme="minorHAnsi"/>
            </w:rPr>
          </w:pPr>
          <w:r w:rsidRPr="00E42EE8">
            <w:rPr>
              <w:rFonts w:asciiTheme="minorHAnsi" w:hAnsiTheme="minorHAnsi" w:cstheme="minorHAnsi"/>
            </w:rPr>
            <w:t>Pretty Chat</w:t>
          </w:r>
        </w:p>
      </w:sdtContent>
    </w:sdt>
    <w:p w:rsidR="00673697" w:rsidRPr="00E42EE8" w:rsidRDefault="00977240">
      <w:pPr>
        <w:pStyle w:val="Subtitle"/>
        <w:rPr>
          <w:rFonts w:cstheme="minorHAnsi"/>
        </w:rPr>
      </w:pPr>
      <w:r w:rsidRPr="00E42EE8">
        <w:rPr>
          <w:rFonts w:cstheme="minorHAns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DE156E0" wp14:editId="58CEA012">
                <wp:simplePos x="0" y="0"/>
                <wp:positionH relativeFrom="page">
                  <wp:posOffset>7155712</wp:posOffset>
                </wp:positionH>
                <wp:positionV relativeFrom="page">
                  <wp:posOffset>53163</wp:posOffset>
                </wp:positionV>
                <wp:extent cx="864619" cy="10058400"/>
                <wp:effectExtent l="0" t="0" r="0" b="0"/>
                <wp:wrapTight wrapText="bothSides">
                  <wp:wrapPolygon edited="0">
                    <wp:start x="16188" y="0"/>
                    <wp:lineTo x="2857" y="82"/>
                    <wp:lineTo x="1428" y="123"/>
                    <wp:lineTo x="1428" y="21436"/>
                    <wp:lineTo x="4761" y="21559"/>
                    <wp:lineTo x="16188" y="21559"/>
                    <wp:lineTo x="18093" y="21559"/>
                    <wp:lineTo x="18569" y="21559"/>
                    <wp:lineTo x="19521" y="21068"/>
                    <wp:lineTo x="19045" y="123"/>
                    <wp:lineTo x="18093" y="0"/>
                    <wp:lineTo x="16188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619" cy="10058400"/>
                          <a:chOff x="-478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 flipH="1">
                            <a:off x="2646773" y="0"/>
                            <a:ext cx="7705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3697" w:rsidRDefault="00673697" w:rsidP="00977240">
                              <w:pPr>
                                <w:pStyle w:val="Heading1"/>
                                <w:spacing w:after="12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274320" tIns="310896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-478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4DE156E0" id="Group 35" o:spid="_x0000_s1029" style="position:absolute;margin-left:563.45pt;margin-top:4.2pt;width:68.1pt;height:11in;z-index:-251653120;mso-height-percent:1000;mso-position-horizontal-relative:page;mso-position-vertical-relative:page;mso-height-percent:1000" coordorigin="-4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">
                <v:rect id="Rectangle 24" o:spid="_x0000_s1030" style="position:absolute;left:26467;width:771;height:10058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2A8MA&#10;AADbAAAADwAAAGRycy9kb3ducmV2LnhtbESPT4vCMBTE74LfIbwFb5qugtRqFPEPCsKC3b14ezbP&#10;tti8lCZq/fZGWPA4zMxvmNmiNZW4U+NKywq+BxEI4szqknMFf7/bfgzCeWSNlWVS8CQHi3m3M8NE&#10;2wcf6Z76XAQIuwQVFN7XiZQuK8igG9iaOHgX2xj0QTa51A0+AtxUchhFY2mw5LBQYE2rgrJrejMK&#10;buf0udfr048fbXbH+Fxe40MbKdX7apdTEJ5a/wn/t/dawWQI7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e2A8MAAADbAAAADwAAAAAAAAAAAAAAAACYAgAAZHJzL2Rv&#10;d25yZXYueG1sUEsFBgAAAAAEAAQA9QAAAIgDAAAAAA==&#10;" fillcolor="#a9a57c [3204]" stroked="f" strokeweight="2pt">
                  <v:path arrowok="t"/>
                  <v:textbox inset="21.6pt,244.8pt,21.6pt,14.4pt">
                    <w:txbxContent>
                      <w:p w:rsidR="00673697" w:rsidRDefault="00673697" w:rsidP="00977240">
                        <w:pPr>
                          <w:pStyle w:val="Heading1"/>
                          <w:spacing w:after="12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93" o:spid="_x0000_s1031" style="position:absolute;left:-4;width:33390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vh8MA&#10;AADbAAAADwAAAGRycy9kb3ducmV2LnhtbESPQWvCQBSE74L/YXlCb2ZjLUWjqwSppR5rBPH2zD6T&#10;aPZtyG5j/PfdQsHjMDPfMMt1b2rRUesqywomUQyCOLe64kLBIduOZyCcR9ZYWyYFD3KwXg0HS0y0&#10;vfM3dXtfiABhl6CC0vsmkdLlJRl0kW2Ig3exrUEfZFtI3eI9wE0tX+P4XRqsOCyU2NCmpPy2/zEK&#10;3LnbZY8mPV5PLj+nH2yyt92nUi+jPl2A8NT7Z/i//aUVzK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mvh8MAAADbAAAADwAAAAAAAAAAAAAAAACYAgAAZHJzL2Rv&#10;d25yZXYueG1sUEsFBgAAAAAEAAQA9QAAAIgDAAAAAA==&#10;" filled="f" stroked="f" strokeweight="2pt"/>
                <w10:wrap type="tight" anchorx="page" anchory="page"/>
              </v:group>
            </w:pict>
          </mc:Fallback>
        </mc:AlternateContent>
      </w:r>
      <w:sdt>
        <w:sdtPr>
          <w:rPr>
            <w:rFonts w:cstheme="minorHAnsi"/>
          </w:rPr>
          <w:id w:val="1161806749"/>
          <w:placeholder>
            <w:docPart w:val="7D258FB023C1475C974D2FA200BD88F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42EE8" w:rsidRPr="00E42EE8">
            <w:rPr>
              <w:rFonts w:cstheme="minorHAnsi"/>
            </w:rPr>
            <w:t>Project Description</w:t>
          </w:r>
        </w:sdtContent>
      </w:sdt>
    </w:p>
    <w:p w:rsidR="00E42EE8" w:rsidRPr="00E277BC" w:rsidRDefault="00E42EE8" w:rsidP="00E42EE8">
      <w:pPr>
        <w:rPr>
          <w:rFonts w:eastAsiaTheme="majorEastAsia" w:cstheme="minorHAnsi"/>
          <w:b/>
          <w:bCs/>
          <w:color w:val="4C4635" w:themeColor="text2" w:themeShade="BF"/>
          <w:kern w:val="28"/>
          <w:sz w:val="36"/>
          <w:szCs w:val="24"/>
          <w14:ligatures w14:val="standard"/>
          <w14:numForm w14:val="oldStyle"/>
        </w:rPr>
      </w:pPr>
      <w:r w:rsidRPr="00E277BC">
        <w:rPr>
          <w:rFonts w:eastAsiaTheme="majorEastAsia" w:cstheme="minorHAnsi"/>
          <w:b/>
          <w:bCs/>
          <w:color w:val="4C4635" w:themeColor="text2" w:themeShade="BF"/>
          <w:kern w:val="28"/>
          <w:sz w:val="36"/>
          <w:szCs w:val="24"/>
          <w14:ligatures w14:val="standard"/>
          <w14:numForm w14:val="oldStyle"/>
        </w:rPr>
        <w:t>Introduction</w:t>
      </w:r>
    </w:p>
    <w:p w:rsidR="00E42EE8" w:rsidRDefault="00E42EE8" w:rsidP="0084384F">
      <w:pPr>
        <w:rPr>
          <w:rFonts w:eastAsiaTheme="majorEastAsia" w:cstheme="minorHAnsi"/>
          <w:color w:val="4C4635" w:themeColor="text2" w:themeShade="BF"/>
          <w:kern w:val="28"/>
          <w:sz w:val="28"/>
          <w:szCs w:val="28"/>
          <w14:ligatures w14:val="standard"/>
          <w14:numForm w14:val="oldStyle"/>
        </w:rPr>
      </w:pPr>
      <w:r w:rsidRPr="00E42EE8">
        <w:rPr>
          <w:rFonts w:eastAsiaTheme="majorEastAsia" w:cstheme="minorHAnsi"/>
          <w:color w:val="4C4635" w:themeColor="text2" w:themeShade="BF"/>
          <w:kern w:val="28"/>
          <w:sz w:val="28"/>
          <w:szCs w:val="28"/>
          <w14:ligatures w14:val="standard"/>
          <w14:numForm w14:val="oldStyle"/>
        </w:rPr>
        <w:t>Pretty Chat</w:t>
      </w:r>
      <w:r>
        <w:rPr>
          <w:rFonts w:eastAsiaTheme="majorEastAsia" w:cstheme="minorHAnsi"/>
          <w:color w:val="4C4635" w:themeColor="text2" w:themeShade="BF"/>
          <w:kern w:val="28"/>
          <w:sz w:val="28"/>
          <w:szCs w:val="28"/>
          <w14:ligatures w14:val="standard"/>
          <w14:numForm w14:val="oldStyle"/>
        </w:rPr>
        <w:t xml:space="preserve"> is a social network application. It allo</w:t>
      </w:r>
      <w:r w:rsidR="00A148D7">
        <w:rPr>
          <w:rFonts w:eastAsiaTheme="majorEastAsia" w:cstheme="minorHAnsi"/>
          <w:color w:val="4C4635" w:themeColor="text2" w:themeShade="BF"/>
          <w:kern w:val="28"/>
          <w:sz w:val="28"/>
          <w:szCs w:val="28"/>
          <w14:ligatures w14:val="standard"/>
          <w14:numForm w14:val="oldStyle"/>
        </w:rPr>
        <w:t>ws users to communicate using posts, comments, likes and chatting. Pretty Chat will have a mobile (Android) based application.</w:t>
      </w:r>
    </w:p>
    <w:p w:rsidR="00A148D7" w:rsidRDefault="00A148D7" w:rsidP="00ED2A49">
      <w:pPr>
        <w:rPr>
          <w:rFonts w:eastAsiaTheme="majorEastAsia" w:cstheme="minorHAnsi"/>
          <w:color w:val="4C4635" w:themeColor="text2" w:themeShade="BF"/>
          <w:kern w:val="28"/>
          <w:sz w:val="28"/>
          <w:szCs w:val="28"/>
          <w14:ligatures w14:val="standard"/>
          <w14:numForm w14:val="oldStyle"/>
        </w:rPr>
      </w:pPr>
      <w:r>
        <w:rPr>
          <w:rFonts w:eastAsiaTheme="majorEastAsia" w:cstheme="minorHAnsi"/>
          <w:color w:val="4C4635" w:themeColor="text2" w:themeShade="BF"/>
          <w:kern w:val="28"/>
          <w:sz w:val="28"/>
          <w:szCs w:val="28"/>
          <w14:ligatures w14:val="standard"/>
          <w14:numForm w14:val="oldStyle"/>
        </w:rPr>
        <w:t xml:space="preserve">There are </w:t>
      </w:r>
      <w:r w:rsidR="00ED2A49">
        <w:rPr>
          <w:rFonts w:eastAsiaTheme="majorEastAsia" w:cstheme="minorHAnsi"/>
          <w:color w:val="4C4635" w:themeColor="text2" w:themeShade="BF"/>
          <w:kern w:val="28"/>
          <w:sz w:val="28"/>
          <w:szCs w:val="28"/>
          <w14:ligatures w14:val="standard"/>
          <w14:numForm w14:val="oldStyle"/>
        </w:rPr>
        <w:t>4</w:t>
      </w:r>
      <w:r>
        <w:rPr>
          <w:rFonts w:eastAsiaTheme="majorEastAsia" w:cstheme="minorHAnsi"/>
          <w:color w:val="4C4635" w:themeColor="text2" w:themeShade="BF"/>
          <w:kern w:val="28"/>
          <w:sz w:val="28"/>
          <w:szCs w:val="28"/>
          <w14:ligatures w14:val="standard"/>
          <w14:numForm w14:val="oldStyle"/>
        </w:rPr>
        <w:t xml:space="preserve"> main components:</w:t>
      </w:r>
    </w:p>
    <w:p w:rsidR="00977240" w:rsidRPr="00977240" w:rsidRDefault="00A148D7" w:rsidP="00977240">
      <w:pPr>
        <w:pStyle w:val="Heading2"/>
        <w:numPr>
          <w:ilvl w:val="0"/>
          <w:numId w:val="2"/>
        </w:numPr>
        <w:rPr>
          <w:b/>
          <w:bCs w:val="0"/>
          <w:sz w:val="36"/>
          <w:szCs w:val="36"/>
        </w:rPr>
      </w:pPr>
      <w:r w:rsidRPr="00977240">
        <w:rPr>
          <w:b/>
          <w:bCs w:val="0"/>
          <w:sz w:val="36"/>
          <w:szCs w:val="36"/>
        </w:rPr>
        <w:t>User</w:t>
      </w:r>
    </w:p>
    <w:p w:rsidR="00A148D7" w:rsidRDefault="00A148D7" w:rsidP="00A148D7">
      <w:pPr>
        <w:rPr>
          <w:sz w:val="32"/>
          <w:szCs w:val="32"/>
        </w:rPr>
      </w:pPr>
      <w:r>
        <w:rPr>
          <w:sz w:val="32"/>
          <w:szCs w:val="32"/>
        </w:rPr>
        <w:t>There are 2 types of users</w:t>
      </w:r>
      <w:r w:rsidR="00ED2A49">
        <w:rPr>
          <w:sz w:val="32"/>
          <w:szCs w:val="32"/>
        </w:rPr>
        <w:t>:</w:t>
      </w:r>
    </w:p>
    <w:p w:rsidR="00ED2A49" w:rsidRPr="00ED2A49" w:rsidRDefault="00ED2A49" w:rsidP="0097724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ED2A49">
        <w:rPr>
          <w:b/>
          <w:bCs/>
          <w:sz w:val="32"/>
          <w:szCs w:val="32"/>
        </w:rPr>
        <w:t xml:space="preserve">Normal </w:t>
      </w:r>
      <w:r w:rsidR="00977240">
        <w:rPr>
          <w:b/>
          <w:bCs/>
          <w:sz w:val="32"/>
          <w:szCs w:val="32"/>
        </w:rPr>
        <w:t>u</w:t>
      </w:r>
      <w:r w:rsidRPr="00ED2A49">
        <w:rPr>
          <w:b/>
          <w:bCs/>
          <w:sz w:val="32"/>
          <w:szCs w:val="32"/>
        </w:rPr>
        <w:t>ser:</w:t>
      </w:r>
    </w:p>
    <w:p w:rsidR="00ED2A49" w:rsidRPr="00ED2A49" w:rsidRDefault="00ED2A49" w:rsidP="00ED2A49">
      <w:pPr>
        <w:pStyle w:val="ListParagraph"/>
        <w:ind w:left="1080" w:firstLine="0"/>
        <w:rPr>
          <w:sz w:val="32"/>
          <w:szCs w:val="32"/>
        </w:rPr>
      </w:pPr>
      <w:r>
        <w:rPr>
          <w:sz w:val="32"/>
          <w:szCs w:val="32"/>
        </w:rPr>
        <w:t xml:space="preserve">She/he </w:t>
      </w:r>
      <w:r w:rsidRPr="00ED2A49">
        <w:rPr>
          <w:sz w:val="32"/>
          <w:szCs w:val="32"/>
        </w:rPr>
        <w:t xml:space="preserve">will be able to </w:t>
      </w:r>
      <w:r w:rsidR="00E277BC">
        <w:rPr>
          <w:sz w:val="32"/>
          <w:szCs w:val="32"/>
        </w:rPr>
        <w:t xml:space="preserve">register, login, </w:t>
      </w:r>
      <w:r w:rsidRPr="00ED2A49">
        <w:rPr>
          <w:sz w:val="32"/>
          <w:szCs w:val="32"/>
        </w:rPr>
        <w:t>post, comment, reply, and chat</w:t>
      </w:r>
    </w:p>
    <w:p w:rsidR="00ED2A49" w:rsidRPr="00ED2A49" w:rsidRDefault="00ED2A49" w:rsidP="00ED2A4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ED2A49">
        <w:rPr>
          <w:b/>
          <w:bCs/>
          <w:sz w:val="32"/>
          <w:szCs w:val="32"/>
        </w:rPr>
        <w:t>Premium user:</w:t>
      </w:r>
    </w:p>
    <w:p w:rsidR="00977240" w:rsidRPr="00977240" w:rsidRDefault="00ED2A49" w:rsidP="00E277BC">
      <w:pPr>
        <w:pStyle w:val="ListParagraph"/>
        <w:ind w:left="1080" w:firstLine="0"/>
        <w:rPr>
          <w:sz w:val="32"/>
          <w:szCs w:val="32"/>
        </w:rPr>
      </w:pPr>
      <w:r>
        <w:rPr>
          <w:sz w:val="32"/>
          <w:szCs w:val="32"/>
        </w:rPr>
        <w:t xml:space="preserve"> She/he </w:t>
      </w:r>
      <w:r w:rsidRPr="00ED2A49">
        <w:rPr>
          <w:sz w:val="32"/>
          <w:szCs w:val="32"/>
        </w:rPr>
        <w:t xml:space="preserve">will be able to </w:t>
      </w:r>
      <w:r>
        <w:rPr>
          <w:sz w:val="32"/>
          <w:szCs w:val="32"/>
        </w:rPr>
        <w:t>do like normal user with extra features such as preventing ads, watching who has viewed her/his profile</w:t>
      </w:r>
      <w:r w:rsidR="00E277BC">
        <w:rPr>
          <w:sz w:val="32"/>
          <w:szCs w:val="32"/>
        </w:rPr>
        <w:t xml:space="preserve">. Also, </w:t>
      </w:r>
      <w:r w:rsidR="00977240">
        <w:rPr>
          <w:sz w:val="32"/>
          <w:szCs w:val="32"/>
        </w:rPr>
        <w:t>their profile will reach more people</w:t>
      </w:r>
      <w:r>
        <w:rPr>
          <w:sz w:val="32"/>
          <w:szCs w:val="32"/>
        </w:rPr>
        <w:t>.</w:t>
      </w:r>
    </w:p>
    <w:p w:rsidR="00977240" w:rsidRPr="00977240" w:rsidRDefault="00977240" w:rsidP="00977240">
      <w:pPr>
        <w:rPr>
          <w:sz w:val="32"/>
          <w:szCs w:val="32"/>
        </w:rPr>
      </w:pPr>
    </w:p>
    <w:p w:rsidR="00ED2A49" w:rsidRDefault="00977240" w:rsidP="0097724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Post</w:t>
      </w:r>
    </w:p>
    <w:p w:rsidR="00977240" w:rsidRDefault="003E153D" w:rsidP="003E153D">
      <w:pPr>
        <w:pStyle w:val="ListParagraph"/>
        <w:ind w:left="360" w:firstLine="0"/>
        <w:rPr>
          <w:sz w:val="32"/>
          <w:szCs w:val="32"/>
        </w:rPr>
      </w:pPr>
      <w:r>
        <w:rPr>
          <w:sz w:val="32"/>
          <w:szCs w:val="32"/>
        </w:rPr>
        <w:t xml:space="preserve">Post will have </w:t>
      </w:r>
      <w:r w:rsidR="0084384F">
        <w:rPr>
          <w:sz w:val="32"/>
          <w:szCs w:val="32"/>
        </w:rPr>
        <w:t>l</w:t>
      </w:r>
      <w:r w:rsidR="00977240">
        <w:rPr>
          <w:sz w:val="32"/>
          <w:szCs w:val="32"/>
        </w:rPr>
        <w:t>ikes and comments. Posts may be public or shared only with friends or a specific group.</w:t>
      </w:r>
    </w:p>
    <w:p w:rsidR="00977240" w:rsidRDefault="00977240" w:rsidP="00977240">
      <w:pPr>
        <w:pStyle w:val="ListParagraph"/>
        <w:ind w:left="360" w:firstLine="0"/>
        <w:rPr>
          <w:sz w:val="32"/>
          <w:szCs w:val="32"/>
        </w:rPr>
      </w:pPr>
    </w:p>
    <w:p w:rsidR="00977240" w:rsidRPr="00977240" w:rsidRDefault="00977240" w:rsidP="00977240">
      <w:pPr>
        <w:pStyle w:val="ListParagraph"/>
        <w:ind w:left="360" w:firstLine="0"/>
        <w:rPr>
          <w:sz w:val="32"/>
          <w:szCs w:val="32"/>
        </w:rPr>
      </w:pPr>
    </w:p>
    <w:p w:rsidR="00977240" w:rsidRPr="00977240" w:rsidRDefault="00977240" w:rsidP="00977240">
      <w:pPr>
        <w:pStyle w:val="ListParagraph"/>
        <w:ind w:left="360" w:firstLine="0"/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</w:pPr>
    </w:p>
    <w:p w:rsidR="00977240" w:rsidRDefault="00977240" w:rsidP="00977240">
      <w:pPr>
        <w:pStyle w:val="ListParagraph"/>
        <w:numPr>
          <w:ilvl w:val="0"/>
          <w:numId w:val="2"/>
        </w:numPr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</w:pPr>
      <w:r w:rsidRPr="00977240"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  <w:lastRenderedPageBreak/>
        <w:t>Message</w:t>
      </w:r>
    </w:p>
    <w:p w:rsidR="00977240" w:rsidRDefault="00977240" w:rsidP="003E153D">
      <w:pPr>
        <w:rPr>
          <w:rFonts w:eastAsiaTheme="majorEastAsia" w:cstheme="minorHAnsi"/>
          <w:kern w:val="28"/>
          <w:sz w:val="32"/>
          <w:szCs w:val="32"/>
          <w14:ligatures w14:val="standard"/>
          <w14:numForm w14:val="oldStyle"/>
        </w:rPr>
      </w:pPr>
      <w:r w:rsidRPr="00977240">
        <w:rPr>
          <w:rFonts w:eastAsiaTheme="majorEastAsia" w:cstheme="minorHAnsi"/>
          <w:kern w:val="28"/>
          <w:sz w:val="32"/>
          <w:szCs w:val="32"/>
          <w14:ligatures w14:val="standard"/>
          <w14:numForm w14:val="oldStyle"/>
        </w:rPr>
        <w:t>Users will be able to send messages to each other. Also, live chatting is available either one-to-one chat of a group chat</w:t>
      </w:r>
      <w:r>
        <w:rPr>
          <w:rFonts w:eastAsiaTheme="majorEastAsia" w:cstheme="minorHAnsi"/>
          <w:kern w:val="28"/>
          <w:sz w:val="32"/>
          <w:szCs w:val="32"/>
          <w14:ligatures w14:val="standard"/>
          <w14:numForm w14:val="oldStyle"/>
        </w:rPr>
        <w:t xml:space="preserve">. </w:t>
      </w:r>
    </w:p>
    <w:p w:rsidR="0046117D" w:rsidRDefault="0046117D" w:rsidP="00977240">
      <w:pPr>
        <w:rPr>
          <w:rFonts w:eastAsiaTheme="majorEastAsia" w:cstheme="minorHAnsi"/>
          <w:kern w:val="28"/>
          <w:sz w:val="32"/>
          <w:szCs w:val="32"/>
          <w14:ligatures w14:val="standard"/>
          <w14:numForm w14:val="oldStyle"/>
        </w:rPr>
      </w:pPr>
    </w:p>
    <w:p w:rsidR="0046117D" w:rsidRDefault="0046117D" w:rsidP="0046117D">
      <w:pPr>
        <w:pStyle w:val="ListParagraph"/>
        <w:numPr>
          <w:ilvl w:val="0"/>
          <w:numId w:val="2"/>
        </w:numPr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</w:pPr>
      <w:r w:rsidRPr="0046117D"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  <w:t>Comment</w:t>
      </w:r>
      <w:r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  <w:t>s and Replies</w:t>
      </w:r>
    </w:p>
    <w:p w:rsidR="0046117D" w:rsidRDefault="0046117D" w:rsidP="003E153D">
      <w:pPr>
        <w:rPr>
          <w:rFonts w:eastAsiaTheme="majorEastAsia" w:cstheme="minorHAnsi"/>
          <w:color w:val="4C4635" w:themeColor="text2" w:themeShade="BF"/>
          <w:kern w:val="28"/>
          <w:sz w:val="32"/>
          <w:szCs w:val="32"/>
          <w14:ligatures w14:val="standard"/>
          <w14:numForm w14:val="oldStyle"/>
        </w:rPr>
      </w:pPr>
      <w:r>
        <w:rPr>
          <w:rFonts w:eastAsiaTheme="majorEastAsia" w:cstheme="minorHAnsi"/>
          <w:color w:val="4C4635" w:themeColor="text2" w:themeShade="BF"/>
          <w:kern w:val="28"/>
          <w:sz w:val="32"/>
          <w:szCs w:val="32"/>
          <w14:ligatures w14:val="standard"/>
          <w14:numForm w14:val="oldStyle"/>
        </w:rPr>
        <w:t>Users will be able to write comments and replies to comments on a post</w:t>
      </w:r>
    </w:p>
    <w:p w:rsidR="003E153D" w:rsidRDefault="003E153D" w:rsidP="003E153D">
      <w:pPr>
        <w:rPr>
          <w:rFonts w:eastAsiaTheme="majorEastAsia" w:cstheme="minorHAnsi"/>
          <w:color w:val="4C4635" w:themeColor="text2" w:themeShade="BF"/>
          <w:kern w:val="28"/>
          <w:sz w:val="32"/>
          <w:szCs w:val="32"/>
          <w14:ligatures w14:val="standard"/>
          <w14:numForm w14:val="oldStyle"/>
        </w:rPr>
      </w:pPr>
    </w:p>
    <w:p w:rsidR="0046117D" w:rsidRPr="0046117D" w:rsidRDefault="0046117D" w:rsidP="0046117D">
      <w:pPr>
        <w:pStyle w:val="ListParagraph"/>
        <w:numPr>
          <w:ilvl w:val="0"/>
          <w:numId w:val="2"/>
        </w:numPr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</w:pPr>
      <w:r w:rsidRPr="0046117D">
        <w:rPr>
          <w:rFonts w:eastAsiaTheme="majorEastAsia" w:cstheme="minorHAnsi"/>
          <w:b/>
          <w:bCs/>
          <w:kern w:val="28"/>
          <w:sz w:val="36"/>
          <w:szCs w:val="36"/>
          <w14:ligatures w14:val="standard"/>
          <w14:numForm w14:val="oldStyle"/>
        </w:rPr>
        <w:t>Like</w:t>
      </w:r>
    </w:p>
    <w:p w:rsidR="0046117D" w:rsidRPr="0046117D" w:rsidRDefault="0046117D" w:rsidP="0046117D">
      <w:pPr>
        <w:ind w:left="360"/>
        <w:rPr>
          <w:rFonts w:eastAsiaTheme="majorEastAsia" w:cstheme="minorHAnsi"/>
          <w:kern w:val="28"/>
          <w:sz w:val="32"/>
          <w:szCs w:val="32"/>
          <w14:ligatures w14:val="standard"/>
          <w14:numForm w14:val="oldStyle"/>
        </w:rPr>
      </w:pPr>
      <w:r w:rsidRPr="0046117D">
        <w:rPr>
          <w:rFonts w:eastAsiaTheme="majorEastAsia" w:cstheme="minorHAnsi"/>
          <w:kern w:val="28"/>
          <w:sz w:val="32"/>
          <w:szCs w:val="32"/>
          <w14:ligatures w14:val="standard"/>
          <w14:numForm w14:val="oldStyle"/>
        </w:rPr>
        <w:t xml:space="preserve">User will be able to like a post which is accessible by him/her. </w:t>
      </w:r>
    </w:p>
    <w:p w:rsidR="00977240" w:rsidRDefault="00977240" w:rsidP="00977240">
      <w:pPr>
        <w:rPr>
          <w:rFonts w:eastAsiaTheme="majorEastAsia" w:cstheme="minorHAnsi"/>
          <w:b/>
          <w:bCs/>
          <w:kern w:val="28"/>
          <w:sz w:val="32"/>
          <w:szCs w:val="32"/>
          <w14:ligatures w14:val="standard"/>
          <w14:numForm w14:val="oldStyle"/>
        </w:rPr>
      </w:pPr>
    </w:p>
    <w:p w:rsidR="00977240" w:rsidRDefault="00977240" w:rsidP="00977240">
      <w:pPr>
        <w:rPr>
          <w:rFonts w:eastAsiaTheme="majorEastAsia" w:cstheme="minorHAnsi"/>
          <w:b/>
          <w:bCs/>
          <w:kern w:val="28"/>
          <w:sz w:val="32"/>
          <w:szCs w:val="32"/>
          <w14:ligatures w14:val="standard"/>
          <w14:numForm w14:val="oldStyle"/>
        </w:rPr>
      </w:pPr>
    </w:p>
    <w:p w:rsidR="00977240" w:rsidRDefault="00977240" w:rsidP="00977240">
      <w:pPr>
        <w:rPr>
          <w:rFonts w:eastAsiaTheme="majorEastAsia" w:cstheme="minorHAnsi"/>
          <w:b/>
          <w:bCs/>
          <w:kern w:val="28"/>
          <w:sz w:val="32"/>
          <w:szCs w:val="32"/>
          <w14:ligatures w14:val="standard"/>
          <w14:numForm w14:val="oldStyle"/>
        </w:rPr>
      </w:pPr>
    </w:p>
    <w:p w:rsidR="00977240" w:rsidRPr="00977240" w:rsidRDefault="00977240" w:rsidP="00977240">
      <w:pPr>
        <w:rPr>
          <w:rFonts w:eastAsiaTheme="majorEastAsia" w:cstheme="minorHAnsi"/>
          <w:b/>
          <w:bCs/>
          <w:kern w:val="28"/>
          <w:sz w:val="32"/>
          <w:szCs w:val="32"/>
          <w14:ligatures w14:val="standard"/>
          <w14:numForm w14:val="oldStyle"/>
        </w:rPr>
      </w:pPr>
      <w:bookmarkStart w:id="0" w:name="_GoBack"/>
      <w:bookmarkEnd w:id="0"/>
    </w:p>
    <w:sectPr w:rsidR="00977240" w:rsidRPr="0097724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729" w:rsidRDefault="00FC3729">
      <w:pPr>
        <w:spacing w:after="0" w:line="240" w:lineRule="auto"/>
      </w:pPr>
      <w:r>
        <w:separator/>
      </w:r>
    </w:p>
  </w:endnote>
  <w:endnote w:type="continuationSeparator" w:id="0">
    <w:p w:rsidR="00FC3729" w:rsidRDefault="00FC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697" w:rsidRDefault="00E1455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664351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73697" w:rsidRDefault="006736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673697" w:rsidRDefault="0067369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3F94D7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73697" w:rsidRDefault="0067369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673697" w:rsidRDefault="0067369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4C28D16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73697" w:rsidRDefault="00E14558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3E153D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40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tc69GpACAAC8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673697" w:rsidRDefault="00E14558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3E153D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697" w:rsidRDefault="00E1455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4F56F9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73697" w:rsidRDefault="006736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673697" w:rsidRDefault="0067369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66C80A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73697" w:rsidRDefault="0067369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42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673697" w:rsidRDefault="00673697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2347548C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673697" w:rsidRDefault="00E14558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84384F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3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AP7SFFkAIAAL0FAAAOAAAAAAAAAAAAAAAAAC4CAABkcnMvZTJvRG9jLnhtbFBLAQItABQA&#10;BgAIAAAAIQDiAnqh2QAAAAMBAAAPAAAAAAAAAAAAAAAAAOoEAABkcnMvZG93bnJldi54bWxQSwUG&#10;AAAAAAQABADzAAAA8AUAAAAA&#10;" filled="t" fillcolor="#a9a57c [3204]" strokecolor="white [3212]" strokeweight="1pt">
              <v:path arrowok="t"/>
              <v:textbox inset="0,,0">
                <w:txbxContent>
                  <w:p w:rsidR="00673697" w:rsidRDefault="00E14558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84384F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729" w:rsidRDefault="00FC3729">
      <w:pPr>
        <w:spacing w:after="0" w:line="240" w:lineRule="auto"/>
      </w:pPr>
      <w:r>
        <w:separator/>
      </w:r>
    </w:p>
  </w:footnote>
  <w:footnote w:type="continuationSeparator" w:id="0">
    <w:p w:rsidR="00FC3729" w:rsidRDefault="00FC3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697" w:rsidRDefault="00E14558">
    <w:pPr>
      <w:pStyle w:val="Header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editId="148269B9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4A250FC3B74B4C6AA18F90652582C24F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73697" w:rsidRDefault="00E42EE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Pretty Chat</w:t>
                              </w:r>
                            </w:p>
                          </w:sdtContent>
                        </w:sdt>
                        <w:p w:rsidR="00673697" w:rsidRDefault="0067369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4A250FC3B74B4C6AA18F90652582C24F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73697" w:rsidRDefault="00E42EE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Pretty Chat</w:t>
                        </w:r>
                      </w:p>
                    </w:sdtContent>
                  </w:sdt>
                  <w:p w:rsidR="00673697" w:rsidRDefault="0067369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lang w:eastAsia="ko-KR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editId="6A1E9919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1D0060E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32E44B7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73697" w:rsidRDefault="0067369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:rsidR="00673697" w:rsidRDefault="0067369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editId="7B2F157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73697" w:rsidRDefault="006736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34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673697" w:rsidRDefault="0067369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697" w:rsidRDefault="00E14558">
    <w:pPr>
      <w:pStyle w:val="Header"/>
    </w:pPr>
    <w:r>
      <w:rPr>
        <w:noProof/>
        <w:color w:val="000000"/>
        <w:lang w:eastAsia="ko-K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5856D0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7837200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1579F12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73697" w:rsidRDefault="00E42EE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Pretty Chat</w:t>
                              </w:r>
                            </w:p>
                          </w:sdtContent>
                        </w:sdt>
                        <w:p w:rsidR="00673697" w:rsidRDefault="00673697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klmgIAAK0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DZpfklmgIAAK0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73697" w:rsidRDefault="00E42EE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Pretty Chat</w:t>
                        </w:r>
                      </w:p>
                    </w:sdtContent>
                  </w:sdt>
                  <w:p w:rsidR="00673697" w:rsidRDefault="00673697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22617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73697" w:rsidRDefault="00673697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673697" w:rsidRDefault="00673697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0A652B8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73697" w:rsidRDefault="006736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7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673697" w:rsidRDefault="0067369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E2B"/>
    <w:multiLevelType w:val="hybridMultilevel"/>
    <w:tmpl w:val="A6B85596"/>
    <w:lvl w:ilvl="0" w:tplc="2E501F9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F020A"/>
    <w:multiLevelType w:val="hybridMultilevel"/>
    <w:tmpl w:val="77DE0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561ABD"/>
    <w:multiLevelType w:val="hybridMultilevel"/>
    <w:tmpl w:val="B51A4B50"/>
    <w:lvl w:ilvl="0" w:tplc="63D0B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40553"/>
    <w:multiLevelType w:val="hybridMultilevel"/>
    <w:tmpl w:val="FFBC5624"/>
    <w:lvl w:ilvl="0" w:tplc="F7426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E8"/>
    <w:rsid w:val="003E153D"/>
    <w:rsid w:val="0046117D"/>
    <w:rsid w:val="00673697"/>
    <w:rsid w:val="0084384F"/>
    <w:rsid w:val="00977240"/>
    <w:rsid w:val="00A148D7"/>
    <w:rsid w:val="00E14558"/>
    <w:rsid w:val="00E277BC"/>
    <w:rsid w:val="00E42EE8"/>
    <w:rsid w:val="00ED2A49"/>
    <w:rsid w:val="00FC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40D162-A72A-4509-B1A4-ACD9F19C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91403393AA436581E6DCBD19C3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68CBD-94E8-4A96-A5E5-29B1B0BC24BF}"/>
      </w:docPartPr>
      <w:docPartBody>
        <w:p w:rsidR="002E2865" w:rsidRDefault="00EA4C7C">
          <w:pPr>
            <w:pStyle w:val="0591403393AA436581E6DCBD19C3D09D"/>
          </w:pPr>
          <w:r>
            <w:t>[Type the document title]</w:t>
          </w:r>
        </w:p>
      </w:docPartBody>
    </w:docPart>
    <w:docPart>
      <w:docPartPr>
        <w:name w:val="7D258FB023C1475C974D2FA200BD8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C8301-C5C8-419A-A320-317CF653465E}"/>
      </w:docPartPr>
      <w:docPartBody>
        <w:p w:rsidR="002E2865" w:rsidRDefault="00EA4C7C">
          <w:pPr>
            <w:pStyle w:val="7D258FB023C1475C974D2FA200BD88F4"/>
          </w:pPr>
          <w:r>
            <w:rPr>
              <w:rStyle w:val="PlaceholderText"/>
            </w:rPr>
            <w:t>[Type the document subtitle]</w:t>
          </w:r>
        </w:p>
      </w:docPartBody>
    </w:docPart>
    <w:docPart>
      <w:docPartPr>
        <w:name w:val="0D25BB8A8D3C4A06B4F4F403CBB20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E5913-08F0-49E1-B9D2-4B05B36FAC36}"/>
      </w:docPartPr>
      <w:docPartBody>
        <w:p w:rsidR="002E2865" w:rsidRDefault="00EA4C7C">
          <w:pPr>
            <w:pStyle w:val="0D25BB8A8D3C4A06B4F4F403CBB200EC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[Type the document title]</w:t>
          </w:r>
        </w:p>
      </w:docPartBody>
    </w:docPart>
    <w:docPart>
      <w:docPartPr>
        <w:name w:val="9AC90E61BD324CE9BEAA3EC35E974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5B50D-A1E3-4F2B-A2DE-F899E8B3F43E}"/>
      </w:docPartPr>
      <w:docPartBody>
        <w:p w:rsidR="002E2865" w:rsidRDefault="00EA4C7C">
          <w:pPr>
            <w:pStyle w:val="9AC90E61BD324CE9BEAA3EC35E974719"/>
          </w:pPr>
          <w:r>
            <w:rPr>
              <w:color w:val="E7E6E6" w:themeColor="background2"/>
            </w:rPr>
            <w:t>[Type the document subtitle]</w:t>
          </w:r>
        </w:p>
      </w:docPartBody>
    </w:docPart>
    <w:docPart>
      <w:docPartPr>
        <w:name w:val="EACDB963A95143D2967D06613296F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AD7BE-0E77-4E94-89CC-9B286FDAE37C}"/>
      </w:docPartPr>
      <w:docPartBody>
        <w:p w:rsidR="002E2865" w:rsidRDefault="00EA4C7C">
          <w:pPr>
            <w:pStyle w:val="EACDB963A95143D2967D06613296FA8A"/>
          </w:pPr>
          <w:r>
            <w:rPr>
              <w:color w:val="E7E6E6" w:themeColor="background2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4A250FC3B74B4C6AA18F90652582C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557A7-E512-42F2-B6CC-26B3DE850D89}"/>
      </w:docPartPr>
      <w:docPartBody>
        <w:p w:rsidR="002E2865" w:rsidRDefault="00EA4C7C">
          <w:pPr>
            <w:pStyle w:val="4A250FC3B74B4C6AA18F90652582C24F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C7C"/>
    <w:rsid w:val="002E2865"/>
    <w:rsid w:val="00D65A1C"/>
    <w:rsid w:val="00EA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91403393AA436581E6DCBD19C3D09D">
    <w:name w:val="0591403393AA436581E6DCBD19C3D09D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D258FB023C1475C974D2FA200BD88F4">
    <w:name w:val="7D258FB023C1475C974D2FA200BD88F4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5B9BD5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E74B5" w:themeColor="accent1" w:themeShade="BF"/>
      <w:sz w:val="24"/>
    </w:rPr>
  </w:style>
  <w:style w:type="paragraph" w:customStyle="1" w:styleId="B4E12675E6CE46979F23E1A41FB4E9C1">
    <w:name w:val="B4E12675E6CE46979F23E1A41FB4E9C1"/>
  </w:style>
  <w:style w:type="paragraph" w:customStyle="1" w:styleId="0D25BB8A8D3C4A06B4F4F403CBB200EC">
    <w:name w:val="0D25BB8A8D3C4A06B4F4F403CBB200EC"/>
  </w:style>
  <w:style w:type="paragraph" w:customStyle="1" w:styleId="9AC90E61BD324CE9BEAA3EC35E974719">
    <w:name w:val="9AC90E61BD324CE9BEAA3EC35E974719"/>
  </w:style>
  <w:style w:type="paragraph" w:customStyle="1" w:styleId="EACDB963A95143D2967D06613296FA8A">
    <w:name w:val="EACDB963A95143D2967D06613296FA8A"/>
  </w:style>
  <w:style w:type="paragraph" w:customStyle="1" w:styleId="4A250FC3B74B4C6AA18F90652582C24F">
    <w:name w:val="4A250FC3B74B4C6AA18F90652582C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A9F07-A54D-459D-BD44-DF185871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AdjacencyReport.dotx</Template>
  <TotalTime>46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Pretty Chat</dc:title>
  <dc:subject>Project Description</dc:subject>
  <dc:creator>PC</dc:creator>
  <cp:lastModifiedBy>Rawda Yasser</cp:lastModifiedBy>
  <cp:revision>4</cp:revision>
  <dcterms:created xsi:type="dcterms:W3CDTF">2019-01-29T21:19:00Z</dcterms:created>
  <dcterms:modified xsi:type="dcterms:W3CDTF">2019-01-29T22:27:00Z</dcterms:modified>
</cp:coreProperties>
</file>